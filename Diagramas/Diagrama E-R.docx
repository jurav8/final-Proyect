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486" w:rsidRPr="008C67A2" w:rsidRDefault="005A1486" w:rsidP="008C67A2">
      <w:pPr>
        <w:jc w:val="center"/>
        <w:rPr>
          <w:rFonts w:ascii="Times New Roman" w:hAnsi="Times New Roman"/>
          <w:b/>
          <w:color w:val="943634"/>
          <w:sz w:val="24"/>
          <w:szCs w:val="24"/>
          <w:lang w:val="es-ES_tradnl"/>
        </w:rPr>
      </w:pPr>
      <w:r>
        <w:rPr>
          <w:rFonts w:ascii="Times New Roman" w:hAnsi="Times New Roman"/>
          <w:b/>
          <w:color w:val="943634"/>
          <w:sz w:val="24"/>
          <w:szCs w:val="24"/>
          <w:lang w:val="es-ES_tradnl"/>
        </w:rPr>
        <w:t>D</w:t>
      </w:r>
      <w:r w:rsidRPr="008C67A2">
        <w:rPr>
          <w:rFonts w:ascii="Times New Roman" w:hAnsi="Times New Roman"/>
          <w:b/>
          <w:color w:val="943634"/>
          <w:sz w:val="24"/>
          <w:szCs w:val="24"/>
          <w:lang w:val="es-ES_tradnl"/>
        </w:rPr>
        <w:t>iagrama E-R del proyecto final, programación II.</w:t>
      </w:r>
    </w:p>
    <w:p w:rsidR="005A1486" w:rsidRDefault="005A1486" w:rsidP="008105DD">
      <w:pPr>
        <w:jc w:val="center"/>
        <w:rPr>
          <w:rFonts w:ascii="Times New Roman" w:hAnsi="Times New Roman"/>
          <w:b/>
          <w:sz w:val="24"/>
          <w:szCs w:val="24"/>
          <w:u w:val="single"/>
          <w:lang w:val="es-ES_tradnl"/>
        </w:rPr>
      </w:pPr>
      <w:r w:rsidRPr="008C67A2">
        <w:rPr>
          <w:rFonts w:ascii="Times New Roman" w:hAnsi="Times New Roman"/>
          <w:b/>
          <w:sz w:val="24"/>
          <w:szCs w:val="24"/>
          <w:u w:val="single"/>
          <w:lang w:val="es-ES_tradnl"/>
        </w:rPr>
        <w:t>Sistema Gestor de pacientes</w:t>
      </w:r>
    </w:p>
    <w:p w:rsidR="005A1486" w:rsidRDefault="005A1486" w:rsidP="003D5946">
      <w:pPr>
        <w:jc w:val="center"/>
        <w:rPr>
          <w:rFonts w:ascii="Times New Roman" w:hAnsi="Times New Roman"/>
          <w:b/>
          <w:sz w:val="24"/>
          <w:szCs w:val="24"/>
          <w:u w:val="single"/>
          <w:lang w:val="es-ES_tradnl"/>
        </w:rPr>
      </w:pPr>
      <w:r>
        <w:rPr>
          <w:noProof/>
          <w:lang w:eastAsia="es-ES"/>
        </w:rPr>
        <w:pict>
          <v:oval id="_x0000_s1026" style="position:absolute;left:0;text-align:left;margin-left:439pt;margin-top:16.6pt;width:82.55pt;height:24.05pt;z-index:251726336">
            <v:textbox style="mso-next-textbox:#_x0000_s1026">
              <w:txbxContent>
                <w:p w:rsidR="005A1486" w:rsidRPr="007531C9" w:rsidRDefault="005A1486" w:rsidP="00A40D65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s-ES_tradnl"/>
                    </w:rPr>
                    <w:t>Domicilio</w:t>
                  </w:r>
                </w:p>
              </w:txbxContent>
            </v:textbox>
          </v:oval>
        </w:pict>
      </w:r>
      <w:r>
        <w:rPr>
          <w:noProof/>
          <w:lang w:eastAsia="es-ES"/>
        </w:rPr>
        <w:pict>
          <v:oval id="_x0000_s1027" style="position:absolute;left:0;text-align:left;margin-left:316.9pt;margin-top:16.4pt;width:115.2pt;height:24.05pt;z-index:251603456">
            <v:textbox>
              <w:txbxContent>
                <w:p w:rsidR="005A1486" w:rsidRPr="007531C9" w:rsidRDefault="005A1486" w:rsidP="00CC3188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s-ES_tradnl"/>
                    </w:rPr>
                    <w:t>Segundo apellido</w:t>
                  </w:r>
                </w:p>
              </w:txbxContent>
            </v:textbox>
          </v:oval>
        </w:pict>
      </w:r>
      <w:r>
        <w:rPr>
          <w:noProof/>
          <w:lang w:eastAsia="es-ES"/>
        </w:rPr>
        <w:pict>
          <v:oval id="_x0000_s1028" style="position:absolute;left:0;text-align:left;margin-left:199.15pt;margin-top:16.4pt;width:115.2pt;height:24.05pt;z-index:251602432">
            <v:textbox>
              <w:txbxContent>
                <w:p w:rsidR="005A1486" w:rsidRPr="007531C9" w:rsidRDefault="005A1486" w:rsidP="00CC3188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s-ES_tradnl"/>
                    </w:rPr>
                    <w:t>Primer apellido</w:t>
                  </w:r>
                </w:p>
              </w:txbxContent>
            </v:textbox>
          </v:oval>
        </w:pict>
      </w:r>
    </w:p>
    <w:p w:rsidR="005A1486" w:rsidRDefault="005A1486" w:rsidP="003D5946">
      <w:pPr>
        <w:jc w:val="center"/>
        <w:rPr>
          <w:rFonts w:ascii="Times New Roman" w:hAnsi="Times New Roman"/>
          <w:b/>
          <w:sz w:val="24"/>
          <w:szCs w:val="24"/>
          <w:u w:val="single"/>
          <w:lang w:val="es-ES_tradnl"/>
        </w:rPr>
      </w:pPr>
      <w:r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406pt;margin-top:9.95pt;width:39.95pt;height:34.65pt;flip:x;z-index:251728384" o:connectortype="straight"/>
        </w:pict>
      </w:r>
      <w:r>
        <w:rPr>
          <w:noProof/>
          <w:lang w:eastAsia="es-ES"/>
        </w:rPr>
        <w:pict>
          <v:oval id="_x0000_s1030" style="position:absolute;left:0;text-align:left;margin-left:453.15pt;margin-top:20.7pt;width:73.25pt;height:24.05pt;z-index:251727360">
            <v:textbox style="mso-next-textbox:#_x0000_s1030">
              <w:txbxContent>
                <w:p w:rsidR="005A1486" w:rsidRPr="007531C9" w:rsidRDefault="005A1486" w:rsidP="00A40D65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s-ES_tradnl"/>
                    </w:rPr>
                    <w:t>Oficina</w:t>
                  </w:r>
                </w:p>
              </w:txbxContent>
            </v:textbox>
          </v:oval>
        </w:pict>
      </w:r>
      <w:r>
        <w:rPr>
          <w:noProof/>
          <w:lang w:eastAsia="es-ES"/>
        </w:rPr>
        <w:pict>
          <v:shape id="_x0000_s1031" type="#_x0000_t32" style="position:absolute;left:0;text-align:left;margin-left:330.55pt;margin-top:14.8pt;width:25.35pt;height:28.35pt;flip:x;z-index:251621888" o:connectortype="straight"/>
        </w:pict>
      </w:r>
      <w:r>
        <w:rPr>
          <w:noProof/>
          <w:lang w:eastAsia="es-ES"/>
        </w:rPr>
        <w:pict>
          <v:shape id="_x0000_s1032" type="#_x0000_t32" style="position:absolute;left:0;text-align:left;margin-left:266.6pt;margin-top:14.8pt;width:28.45pt;height:28.35pt;z-index:251620864" o:connectortype="straight"/>
        </w:pict>
      </w:r>
    </w:p>
    <w:p w:rsidR="005A1486" w:rsidRDefault="005A1486" w:rsidP="003D5946">
      <w:pPr>
        <w:jc w:val="center"/>
        <w:rPr>
          <w:rFonts w:ascii="Times New Roman" w:hAnsi="Times New Roman"/>
          <w:b/>
          <w:sz w:val="24"/>
          <w:szCs w:val="24"/>
          <w:u w:val="single"/>
          <w:lang w:val="es-ES_tradnl"/>
        </w:rPr>
      </w:pPr>
      <w:r>
        <w:rPr>
          <w:noProof/>
          <w:lang w:eastAsia="es-ES"/>
        </w:rPr>
        <w:pict>
          <v:shape id="_x0000_s1033" type="#_x0000_t32" style="position:absolute;left:0;text-align:left;margin-left:560.5pt;margin-top:24.3pt;width:17.3pt;height:68.1pt;flip:x y;z-index:251650560" o:connectortype="straight"/>
        </w:pict>
      </w:r>
      <w:r>
        <w:rPr>
          <w:noProof/>
          <w:lang w:eastAsia="es-ES"/>
        </w:rPr>
        <w:pict>
          <v:oval id="_x0000_s1034" style="position:absolute;left:0;text-align:left;margin-left:531.55pt;margin-top:.6pt;width:97.45pt;height:23.7pt;z-index:251651584">
            <v:textbox>
              <w:txbxContent>
                <w:p w:rsidR="005A1486" w:rsidRPr="003458FA" w:rsidRDefault="005A1486" w:rsidP="003D7680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s-ES_tradnl"/>
                    </w:rPr>
                    <w:t>Fumador</w:t>
                  </w:r>
                </w:p>
              </w:txbxContent>
            </v:textbox>
          </v:oval>
        </w:pict>
      </w:r>
      <w:r>
        <w:rPr>
          <w:noProof/>
          <w:lang w:eastAsia="es-ES"/>
        </w:rPr>
        <w:pict>
          <v:oval id="_x0000_s1035" style="position:absolute;left:0;text-align:left;margin-left:585.25pt;margin-top:24.3pt;width:97.45pt;height:23.7pt;z-index:251648512">
            <v:textbox style="mso-next-textbox:#_x0000_s1035">
              <w:txbxContent>
                <w:p w:rsidR="005A1486" w:rsidRPr="003458FA" w:rsidRDefault="005A1486" w:rsidP="002A44A7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s-ES_tradnl"/>
                    </w:rPr>
                    <w:t>Pid_usuario</w:t>
                  </w:r>
                </w:p>
              </w:txbxContent>
            </v:textbox>
          </v:oval>
        </w:pict>
      </w:r>
      <w:r>
        <w:rPr>
          <w:noProof/>
          <w:lang w:eastAsia="es-ES"/>
        </w:rPr>
        <w:pict>
          <v:shape id="_x0000_s1036" type="#_x0000_t32" style="position:absolute;left:0;text-align:left;margin-left:432.1pt;margin-top:13.1pt;width:26pt;height:11.2pt;flip:x;z-index:251729408" o:connectortype="straight"/>
        </w:pict>
      </w:r>
      <w:r>
        <w:rPr>
          <w:noProof/>
          <w:lang w:eastAsia="es-ES"/>
        </w:rPr>
        <w:pict>
          <v:oval id="_x0000_s1037" style="position:absolute;left:0;text-align:left;margin-left:359pt;margin-top:18.75pt;width:76.2pt;height:21.4pt;z-index:251605504">
            <v:textbox style="mso-next-textbox:#_x0000_s1037">
              <w:txbxContent>
                <w:p w:rsidR="005A1486" w:rsidRPr="000B1961" w:rsidRDefault="005A1486" w:rsidP="000B1961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es-ES_tradnl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lang w:val="es-ES_tradnl"/>
                    </w:rPr>
                    <w:t>Teléfono</w:t>
                  </w:r>
                </w:p>
              </w:txbxContent>
            </v:textbox>
          </v:oval>
        </w:pict>
      </w:r>
      <w:r>
        <w:rPr>
          <w:noProof/>
          <w:lang w:eastAsia="es-ES"/>
        </w:rPr>
        <w:pict>
          <v:oval id="_x0000_s1038" style="position:absolute;left:0;text-align:left;margin-left:132.2pt;margin-top:1.95pt;width:115.2pt;height:24.05pt;z-index:251601408">
            <v:textbox style="mso-next-textbox:#_x0000_s1038">
              <w:txbxContent>
                <w:p w:rsidR="005A1486" w:rsidRPr="007531C9" w:rsidRDefault="005A1486" w:rsidP="00CC3188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s-ES_tradnl"/>
                    </w:rPr>
                    <w:t>Segundo nombre</w:t>
                  </w:r>
                </w:p>
              </w:txbxContent>
            </v:textbox>
          </v:oval>
        </w:pict>
      </w:r>
      <w:r>
        <w:rPr>
          <w:noProof/>
          <w:lang w:eastAsia="es-ES"/>
        </w:rPr>
        <w:pict>
          <v:shape id="_x0000_s1039" type="#_x0000_t32" style="position:absolute;left:0;text-align:left;margin-left:221.5pt;margin-top:24.3pt;width:23.4pt;height:15.85pt;z-index:251619840" o:connectortype="straight"/>
        </w:pict>
      </w:r>
      <w:r>
        <w:rPr>
          <w:noProof/>
          <w:lang w:eastAsia="es-ES"/>
        </w:rPr>
        <w:pict>
          <v:oval id="_x0000_s1040" style="position:absolute;left:0;text-align:left;margin-left:.95pt;margin-top:1.3pt;width:81.3pt;height:24.05pt;z-index:251642368">
            <v:textbox style="mso-next-textbox:#_x0000_s1040">
              <w:txbxContent>
                <w:p w:rsidR="005A1486" w:rsidRPr="007531C9" w:rsidRDefault="005A1486" w:rsidP="00E64E1F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s-ES_tradnl"/>
                    </w:rPr>
                    <w:t>Nombre</w:t>
                  </w:r>
                </w:p>
              </w:txbxContent>
            </v:textbox>
          </v:oval>
        </w:pict>
      </w:r>
      <w:r>
        <w:rPr>
          <w:noProof/>
          <w:lang w:eastAsia="es-ES"/>
        </w:rPr>
        <w:pict>
          <v:oval id="_x0000_s1041" style="position:absolute;left:0;text-align:left;margin-left:274.75pt;margin-top:17.25pt;width:73.7pt;height:22.9pt;z-index:251598336">
            <v:textbox style="mso-next-textbox:#_x0000_s1041">
              <w:txbxContent>
                <w:p w:rsidR="005A1486" w:rsidRPr="000B1961" w:rsidRDefault="005A1486" w:rsidP="007531C9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es-ES_tradnl"/>
                    </w:rPr>
                  </w:pPr>
                  <w:r w:rsidRPr="000B1961">
                    <w:rPr>
                      <w:rFonts w:ascii="Times New Roman" w:hAnsi="Times New Roman"/>
                      <w:sz w:val="18"/>
                      <w:szCs w:val="18"/>
                      <w:lang w:val="es-ES_tradnl"/>
                    </w:rPr>
                    <w:t>Apellido</w:t>
                  </w:r>
                </w:p>
              </w:txbxContent>
            </v:textbox>
          </v:oval>
        </w:pict>
      </w:r>
    </w:p>
    <w:p w:rsidR="005A1486" w:rsidRPr="008C67A2" w:rsidRDefault="005A1486" w:rsidP="003D5946">
      <w:pPr>
        <w:jc w:val="center"/>
        <w:rPr>
          <w:rFonts w:ascii="Times New Roman" w:hAnsi="Times New Roman"/>
          <w:b/>
          <w:sz w:val="24"/>
          <w:szCs w:val="24"/>
          <w:u w:val="single"/>
          <w:lang w:val="es-ES_tradnl"/>
        </w:rPr>
      </w:pPr>
      <w:r>
        <w:rPr>
          <w:noProof/>
          <w:lang w:eastAsia="es-ES"/>
        </w:rPr>
        <w:pict>
          <v:shape id="_x0000_s1042" type="#_x0000_t32" style="position:absolute;left:0;text-align:left;margin-left:589.35pt;margin-top:22.1pt;width:22.3pt;height:44.1pt;flip:y;z-index:251649536" o:connectortype="straight"/>
        </w:pict>
      </w:r>
      <w:r>
        <w:rPr>
          <w:noProof/>
          <w:lang w:eastAsia="es-ES"/>
        </w:rPr>
        <w:pict>
          <v:oval id="_x0000_s1043" style="position:absolute;left:0;text-align:left;margin-left:437.25pt;margin-top:1.2pt;width:81.3pt;height:24.05pt;z-index:251607552">
            <v:textbox style="mso-next-textbox:#_x0000_s1043">
              <w:txbxContent>
                <w:p w:rsidR="005A1486" w:rsidRPr="009145BA" w:rsidRDefault="005A1486" w:rsidP="00454CC5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  <w:u w:val="single"/>
                      <w:lang w:val="es-ES_tradnl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u w:val="single"/>
                      <w:lang w:val="es-ES_tradnl"/>
                    </w:rPr>
                    <w:t>Id persona</w:t>
                  </w:r>
                </w:p>
              </w:txbxContent>
            </v:textbox>
          </v:oval>
        </w:pict>
      </w:r>
      <w:r>
        <w:rPr>
          <w:noProof/>
          <w:lang w:eastAsia="es-ES"/>
        </w:rPr>
        <w:pict>
          <v:shape id="_x0000_s1044" type="#_x0000_t32" style="position:absolute;left:0;text-align:left;margin-left:369.75pt;margin-top:14.3pt;width:12.75pt;height:15.65pt;flip:x;z-index:251623936" o:connectortype="straight"/>
        </w:pict>
      </w:r>
      <w:r>
        <w:rPr>
          <w:noProof/>
          <w:lang w:eastAsia="es-ES"/>
        </w:rPr>
        <w:pict>
          <v:shape id="_x0000_s1045" type="#_x0000_t32" style="position:absolute;left:0;text-align:left;margin-left:37.35pt;margin-top:-.5pt;width:10.3pt;height:62.05pt;flip:y;z-index:251643392" o:connectortype="straight"/>
        </w:pict>
      </w:r>
      <w:r>
        <w:rPr>
          <w:noProof/>
          <w:lang w:eastAsia="es-ES"/>
        </w:rPr>
        <w:pict>
          <v:oval id="_x0000_s1046" style="position:absolute;left:0;text-align:left;margin-left:-69.5pt;margin-top:5.9pt;width:106.85pt;height:24.05pt;z-index:251639296">
            <v:textbox>
              <w:txbxContent>
                <w:p w:rsidR="005A1486" w:rsidRPr="00E64E1F" w:rsidRDefault="005A1486" w:rsidP="00E64E1F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  <w:u w:val="single"/>
                      <w:lang w:val="es-ES_tradnl"/>
                    </w:rPr>
                  </w:pPr>
                  <w:r w:rsidRPr="00E64E1F">
                    <w:rPr>
                      <w:rFonts w:ascii="Times New Roman" w:hAnsi="Times New Roman"/>
                      <w:sz w:val="20"/>
                      <w:szCs w:val="20"/>
                      <w:u w:val="single"/>
                      <w:lang w:val="es-ES_tradnl"/>
                    </w:rPr>
                    <w:t>Id_especialidad</w:t>
                  </w:r>
                </w:p>
              </w:txbxContent>
            </v:textbox>
          </v:oval>
        </w:pict>
      </w:r>
      <w:r>
        <w:rPr>
          <w:noProof/>
          <w:lang w:eastAsia="es-ES"/>
        </w:rPr>
        <w:pict>
          <v:shape id="_x0000_s1047" type="#_x0000_t32" style="position:absolute;left:0;text-align:left;margin-left:382.5pt;margin-top:14.3pt;width:54.75pt;height:15.65pt;flip:x;z-index:251624960" o:connectortype="straight"/>
        </w:pict>
      </w:r>
      <w:r>
        <w:rPr>
          <w:noProof/>
          <w:lang w:eastAsia="es-ES"/>
        </w:rPr>
        <w:pict>
          <v:shape id="_x0000_s1048" type="#_x0000_t32" style="position:absolute;left:0;text-align:left;margin-left:330.55pt;margin-top:11.7pt;width:7.5pt;height:18.25pt;z-index:251622912" o:connectortype="straight"/>
        </w:pict>
      </w:r>
      <w:r>
        <w:rPr>
          <w:noProof/>
          <w:lang w:eastAsia="es-ES"/>
        </w:rPr>
        <w:pict>
          <v:shape id="_x0000_s1049" type="#_x0000_t32" style="position:absolute;left:0;text-align:left;margin-left:192.3pt;margin-top:23.55pt;width:22.3pt;height:0;z-index:251599360" o:connectortype="straight"/>
        </w:pict>
      </w:r>
      <w:r>
        <w:rPr>
          <w:noProof/>
          <w:lang w:eastAsia="es-ES"/>
        </w:rPr>
        <w:pict>
          <v:oval id="_x0000_s1050" style="position:absolute;left:0;text-align:left;margin-left:82.25pt;margin-top:5.9pt;width:115.2pt;height:24.05pt;z-index:251600384">
            <v:textbox style="mso-next-textbox:#_x0000_s1050">
              <w:txbxContent>
                <w:p w:rsidR="005A1486" w:rsidRPr="007531C9" w:rsidRDefault="005A1486" w:rsidP="00CC3188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s-ES_tradnl"/>
                    </w:rPr>
                    <w:t>Primer nombre</w:t>
                  </w:r>
                </w:p>
              </w:txbxContent>
            </v:textbox>
          </v:oval>
        </w:pict>
      </w:r>
      <w:r>
        <w:rPr>
          <w:noProof/>
          <w:lang w:eastAsia="es-ES"/>
        </w:rPr>
        <w:pict>
          <v:oval id="_x0000_s1051" style="position:absolute;left:0;text-align:left;margin-left:214.6pt;margin-top:14.3pt;width:81.3pt;height:24.05pt;z-index:251597312">
            <v:textbox style="mso-next-textbox:#_x0000_s1051">
              <w:txbxContent>
                <w:p w:rsidR="005A1486" w:rsidRPr="007531C9" w:rsidRDefault="005A1486" w:rsidP="007531C9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s-ES_tradnl"/>
                    </w:rPr>
                    <w:t>Nombre</w:t>
                  </w:r>
                </w:p>
              </w:txbxContent>
            </v:textbox>
          </v:oval>
        </w:pict>
      </w:r>
    </w:p>
    <w:p w:rsidR="005A1486" w:rsidRDefault="005A1486" w:rsidP="008C67A2">
      <w:pPr>
        <w:pStyle w:val="ListParagraph"/>
        <w:rPr>
          <w:rFonts w:ascii="Times New Roman" w:hAnsi="Times New Roman"/>
          <w:b/>
          <w:sz w:val="24"/>
          <w:szCs w:val="24"/>
          <w:lang w:val="es-ES_tradnl"/>
        </w:rPr>
      </w:pPr>
      <w:r>
        <w:rPr>
          <w:noProof/>
          <w:lang w:eastAsia="es-ES"/>
        </w:rPr>
        <w:pict>
          <v:oval id="_x0000_s1052" style="position:absolute;left:0;text-align:left;margin-left:432.1pt;margin-top:4.05pt;width:76.2pt;height:24.85pt;z-index:251632128">
            <v:textbox>
              <w:txbxContent>
                <w:p w:rsidR="005A1486" w:rsidRPr="00454CC5" w:rsidRDefault="005A1486" w:rsidP="000950C6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s-ES_tradnl"/>
                    </w:rPr>
                    <w:t>Perfil</w:t>
                  </w:r>
                </w:p>
              </w:txbxContent>
            </v:textbox>
          </v:oval>
        </w:pict>
      </w:r>
      <w:r>
        <w:rPr>
          <w:noProof/>
          <w:lang w:eastAsia="es-ES"/>
        </w:rPr>
        <w:pict>
          <v:oval id="_x0000_s1053" style="position:absolute;left:0;text-align:left;margin-left:607.95pt;margin-top:4.85pt;width:142.8pt;height:24.05pt;z-index:251647488">
            <v:textbox>
              <w:txbxContent>
                <w:p w:rsidR="005A1486" w:rsidRPr="007531C9" w:rsidRDefault="005A1486" w:rsidP="006E6349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s-ES_tradnl"/>
                    </w:rPr>
                    <w:t>Fecha_de_nacimientos</w:t>
                  </w:r>
                </w:p>
              </w:txbxContent>
            </v:textbox>
          </v:oval>
        </w:pict>
      </w:r>
      <w:r>
        <w:rPr>
          <w:noProof/>
          <w:lang w:eastAsia="es-ES"/>
        </w:rPr>
        <w:pict>
          <v:shape id="_x0000_s1054" type="#_x0000_t32" style="position:absolute;left:0;text-align:left;margin-left:-23.15pt;margin-top:4.05pt;width:10.25pt;height:31.6pt;flip:x y;z-index:251641344" o:connectortype="straight"/>
        </w:pict>
      </w:r>
      <w:r>
        <w:rPr>
          <w:noProof/>
          <w:lang w:eastAsia="es-ES"/>
        </w:rPr>
        <w:pict>
          <v:shape id="_x0000_s1055" type="#_x0000_t32" style="position:absolute;left:0;text-align:left;margin-left:384pt;margin-top:12.45pt;width:48.1pt;height:3.6pt;flip:x y;z-index:251631104" o:connectortype="straight"/>
        </w:pict>
      </w:r>
      <w:r>
        <w:rPr>
          <w:noProof/>
          <w:lang w:eastAsia="es-ES"/>
        </w:rPr>
        <w:pict>
          <v:shape id="_x0000_s1056" type="#_x0000_t32" style="position:absolute;left:0;text-align:left;margin-left:295.05pt;margin-top:4.05pt;width:17.05pt;height:8.4pt;z-index:251596288" o:connectortype="straight"/>
        </w:pict>
      </w:r>
      <w:r>
        <w:rPr>
          <w:noProof/>
          <w:lang w:eastAsia="es-ES"/>
        </w:rPr>
        <w:pict>
          <v:rect id="_x0000_s1057" style="position:absolute;left:0;text-align:left;margin-left:312.1pt;margin-top:4.05pt;width:71.9pt;height:18.85pt;z-index:251589120">
            <v:textbox style="mso-next-textbox:#_x0000_s1057">
              <w:txbxContent>
                <w:p w:rsidR="005A1486" w:rsidRDefault="005A1486" w:rsidP="00556713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s-ES_tradnl"/>
                    </w:rPr>
                    <w:t>Usuario</w:t>
                  </w:r>
                </w:p>
                <w:p w:rsidR="005A1486" w:rsidRPr="00FD7683" w:rsidRDefault="005A1486" w:rsidP="00556713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rect>
        </w:pict>
      </w:r>
    </w:p>
    <w:p w:rsidR="005A1486" w:rsidRDefault="005A1486" w:rsidP="000950C6">
      <w:pPr>
        <w:pStyle w:val="ListParagraph"/>
        <w:tabs>
          <w:tab w:val="left" w:pos="10097"/>
          <w:tab w:val="left" w:pos="12621"/>
        </w:tabs>
        <w:rPr>
          <w:rFonts w:ascii="Times New Roman" w:hAnsi="Times New Roman"/>
          <w:b/>
          <w:sz w:val="24"/>
          <w:szCs w:val="24"/>
          <w:lang w:val="es-ES_tradnl"/>
        </w:rPr>
      </w:pPr>
      <w:r>
        <w:rPr>
          <w:noProof/>
          <w:lang w:eastAsia="es-ES"/>
        </w:rPr>
        <w:pict>
          <v:oval id="_x0000_s1058" style="position:absolute;left:0;text-align:left;margin-left:508.3pt;margin-top:1.05pt;width:47.75pt;height:23.7pt;z-index:251653632">
            <v:textbox>
              <w:txbxContent>
                <w:p w:rsidR="005A1486" w:rsidRPr="003458FA" w:rsidRDefault="005A1486" w:rsidP="003D7680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s-ES_tradnl"/>
                    </w:rPr>
                    <w:t>Foto</w:t>
                  </w:r>
                </w:p>
              </w:txbxContent>
            </v:textbox>
          </v:oval>
        </w:pict>
      </w:r>
      <w:r>
        <w:rPr>
          <w:noProof/>
          <w:lang w:eastAsia="es-ES"/>
        </w:rPr>
        <w:pict>
          <v:shape id="_x0000_s1059" type="#_x0000_t32" style="position:absolute;left:0;text-align:left;margin-left:629pt;margin-top:6.8pt;width:13.5pt;height:17.65pt;flip:x;z-index:251646464" o:connectortype="straight"/>
        </w:pict>
      </w:r>
      <w:r>
        <w:rPr>
          <w:noProof/>
          <w:lang w:eastAsia="es-ES"/>
        </w:rPr>
        <w:pict>
          <v:shape id="_x0000_s1060" type="#_x0000_t32" style="position:absolute;left:0;text-align:left;margin-left:134.65pt;margin-top:2.55pt;width:177.45pt;height:0;flip:x;z-index:251613696" o:connectortype="straight"/>
        </w:pict>
      </w:r>
      <w:r>
        <w:rPr>
          <w:noProof/>
          <w:lang w:eastAsia="es-ES"/>
        </w:rPr>
        <w:pict>
          <v:shape id="_x0000_s1061" type="#_x0000_t32" style="position:absolute;left:0;text-align:left;margin-left:134.65pt;margin-top:2.55pt;width:0;height:17.25pt;flip:y;z-index:251612672" o:connectortype="straight"/>
        </w:pict>
      </w:r>
      <w:r>
        <w:rPr>
          <w:noProof/>
          <w:lang w:eastAsia="es-ES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62" type="#_x0000_t5" style="position:absolute;left:0;text-align:left;margin-left:314.35pt;margin-top:13.05pt;width:68.15pt;height:39.1pt;z-index:251591168">
            <v:textbox style="mso-next-textbox:#_x0000_s1062">
              <w:txbxContent>
                <w:p w:rsidR="005A1486" w:rsidRPr="00FD7683" w:rsidRDefault="005A1486">
                  <w:pPr>
                    <w:rPr>
                      <w:rFonts w:ascii="Times New Roman" w:hAnsi="Times New Roman"/>
                      <w:sz w:val="20"/>
                      <w:szCs w:val="20"/>
                      <w:lang w:val="es-ES_tradnl"/>
                    </w:rPr>
                  </w:pPr>
                  <w:r w:rsidRPr="00FD7683">
                    <w:rPr>
                      <w:rFonts w:ascii="Times New Roman" w:hAnsi="Times New Roman"/>
                      <w:sz w:val="20"/>
                      <w:szCs w:val="20"/>
                      <w:lang w:val="es-ES_tradnl"/>
                    </w:rPr>
                    <w:t>Es un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63" type="#_x0000_t32" style="position:absolute;left:0;text-align:left;margin-left:348.5pt;margin-top:7.6pt;width:0;height:5.45pt;z-index:251590144" o:connectortype="straight"/>
        </w:pict>
      </w:r>
      <w:r>
        <w:rPr>
          <w:rFonts w:ascii="Times New Roman" w:hAnsi="Times New Roman"/>
          <w:b/>
          <w:sz w:val="24"/>
          <w:szCs w:val="24"/>
          <w:lang w:val="es-ES_tradnl"/>
        </w:rPr>
        <w:tab/>
      </w:r>
      <w:r>
        <w:rPr>
          <w:rFonts w:ascii="Times New Roman" w:hAnsi="Times New Roman"/>
          <w:b/>
          <w:sz w:val="24"/>
          <w:szCs w:val="24"/>
          <w:lang w:val="es-ES_tradnl"/>
        </w:rPr>
        <w:tab/>
      </w:r>
    </w:p>
    <w:p w:rsidR="005A1486" w:rsidRDefault="005A1486" w:rsidP="003D7680">
      <w:pPr>
        <w:pStyle w:val="ListParagraph"/>
        <w:tabs>
          <w:tab w:val="left" w:pos="8200"/>
          <w:tab w:val="left" w:pos="10097"/>
        </w:tabs>
        <w:rPr>
          <w:rFonts w:ascii="Times New Roman" w:hAnsi="Times New Roman"/>
          <w:b/>
          <w:sz w:val="24"/>
          <w:szCs w:val="24"/>
          <w:lang w:val="es-ES_tradnl"/>
        </w:rPr>
      </w:pPr>
      <w:r>
        <w:rPr>
          <w:noProof/>
          <w:lang w:eastAsia="es-ES"/>
        </w:rPr>
        <w:pict>
          <v:shape id="_x0000_s1064" type="#_x0000_t32" style="position:absolute;left:0;text-align:left;margin-left:527.55pt;margin-top:22.8pt;width:32.95pt;height:0;flip:x;z-index:251654656" o:connectortype="straight"/>
        </w:pict>
      </w:r>
      <w:r>
        <w:rPr>
          <w:noProof/>
          <w:lang w:eastAsia="es-ES"/>
        </w:rPr>
        <w:pict>
          <v:oval id="_x0000_s1065" style="position:absolute;left:0;text-align:left;margin-left:454.6pt;margin-top:10.25pt;width:72.95pt;height:27.75pt;z-index:251588096"/>
        </w:pict>
      </w:r>
      <w:r>
        <w:rPr>
          <w:noProof/>
          <w:lang w:eastAsia="es-ES"/>
        </w:rPr>
        <w:pict>
          <v:oval id="_x0000_s1066" style="position:absolute;left:0;text-align:left;margin-left:458.1pt;margin-top:12.6pt;width:66.2pt;height:23.7pt;z-index:251655680">
            <v:textbox style="mso-next-textbox:#_x0000_s1066">
              <w:txbxContent>
                <w:p w:rsidR="005A1486" w:rsidRPr="003458FA" w:rsidRDefault="005A1486" w:rsidP="003D7680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s-ES_tradnl"/>
                    </w:rPr>
                    <w:t>Alergias</w:t>
                  </w:r>
                </w:p>
              </w:txbxContent>
            </v:textbox>
          </v:oval>
        </w:pict>
      </w:r>
      <w:r>
        <w:rPr>
          <w:noProof/>
          <w:lang w:eastAsia="es-ES"/>
        </w:rPr>
        <w:pict>
          <v:oval id="_x0000_s1067" style="position:absolute;left:0;text-align:left;margin-left:666.55pt;margin-top:6.2pt;width:97.45pt;height:25.85pt;z-index:251661824">
            <v:textbox style="mso-next-textbox:#_x0000_s1067">
              <w:txbxContent>
                <w:p w:rsidR="005A1486" w:rsidRPr="000B1961" w:rsidRDefault="005A1486" w:rsidP="001450DB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  <w:u w:val="single"/>
                      <w:lang w:val="es-ES_tradnl"/>
                    </w:rPr>
                  </w:pPr>
                  <w:r w:rsidRPr="000B1961">
                    <w:rPr>
                      <w:rFonts w:ascii="Times New Roman" w:hAnsi="Times New Roman"/>
                      <w:sz w:val="20"/>
                      <w:szCs w:val="20"/>
                      <w:u w:val="single"/>
                      <w:lang w:val="es-ES_tradnl"/>
                    </w:rPr>
                    <w:t>Id_paciente</w:t>
                  </w:r>
                </w:p>
              </w:txbxContent>
            </v:textbox>
          </v:oval>
        </w:pict>
      </w:r>
      <w:r>
        <w:rPr>
          <w:noProof/>
          <w:lang w:eastAsia="es-ES"/>
        </w:rPr>
        <w:pict>
          <v:shape id="_x0000_s1068" type="#_x0000_t32" style="position:absolute;left:0;text-align:left;margin-left:642.5pt;margin-top:17.75pt;width:24.05pt;height:.05pt;flip:x;z-index:251662848" o:connectortype="straight"/>
        </w:pict>
      </w:r>
      <w:r>
        <w:rPr>
          <w:noProof/>
          <w:lang w:eastAsia="es-ES"/>
        </w:rPr>
        <w:pict>
          <v:shape id="_x0000_s1069" type="#_x0000_t32" style="position:absolute;left:0;text-align:left;margin-left:550.6pt;margin-top:3.95pt;width:9.9pt;height:9.4pt;flip:x y;z-index:251652608" o:connectortype="straight"/>
        </w:pict>
      </w:r>
      <w:r>
        <w:rPr>
          <w:noProof/>
          <w:lang w:eastAsia="es-ES"/>
        </w:rPr>
        <w:pict>
          <v:rect id="_x0000_s1070" style="position:absolute;left:0;text-align:left;margin-left:561.45pt;margin-top:8.9pt;width:81.05pt;height:18.85pt;z-index:251645440">
            <v:textbox style="mso-next-textbox:#_x0000_s1070">
              <w:txbxContent>
                <w:p w:rsidR="005A1486" w:rsidRPr="00FD7683" w:rsidRDefault="005A1486" w:rsidP="00F64E71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s-ES_tradnl"/>
                    </w:rPr>
                    <w:t>Paciente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shape id="_x0000_s1071" type="#_x0000_t32" style="position:absolute;left:0;text-align:left;margin-left:11.9pt;margin-top:22.8pt;width:0;height:51.25pt;z-index:251640320" o:connectortype="straight"/>
        </w:pict>
      </w:r>
      <w:r>
        <w:rPr>
          <w:noProof/>
          <w:lang w:eastAsia="es-ES"/>
        </w:rPr>
        <w:pict>
          <v:rect id="_x0000_s1072" style="position:absolute;left:0;text-align:left;margin-left:-23.15pt;margin-top:3.95pt;width:81.05pt;height:18.85pt;z-index:251638272">
            <v:textbox style="mso-next-textbox:#_x0000_s1072">
              <w:txbxContent>
                <w:p w:rsidR="005A1486" w:rsidRPr="00FD7683" w:rsidRDefault="005A1486" w:rsidP="003F570E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s-ES_tradnl"/>
                    </w:rPr>
                    <w:t>Especialidad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73" type="#_x0000_t4" style="position:absolute;left:0;text-align:left;margin-left:82.25pt;margin-top:3.95pt;width:104.15pt;height:41.25pt;z-index:251611648">
            <v:textbox>
              <w:txbxContent>
                <w:p w:rsidR="005A1486" w:rsidRPr="00254198" w:rsidRDefault="005A1486" w:rsidP="003458FA">
                  <w:pPr>
                    <w:jc w:val="center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Mantiene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74" type="#_x0000_t32" style="position:absolute;left:0;text-align:left;margin-left:138.05pt;margin-top:74.35pt;width:32.45pt;height:0;flip:x;z-index:251610624" o:connectortype="straight"/>
        </w:pict>
      </w:r>
      <w:r>
        <w:rPr>
          <w:noProof/>
          <w:lang w:eastAsia="es-ES"/>
        </w:rPr>
        <w:pict>
          <v:rect id="_x0000_s1075" style="position:absolute;left:0;text-align:left;margin-left:170.5pt;margin-top:65.65pt;width:81.05pt;height:18.85pt;z-index:251608576">
            <v:textbox style="mso-next-textbox:#_x0000_s1075">
              <w:txbxContent>
                <w:p w:rsidR="005A1486" w:rsidRPr="00FD7683" w:rsidRDefault="005A1486" w:rsidP="00254198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s-ES_tradnl"/>
                    </w:rPr>
                    <w:t>Administrador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shape id="_x0000_s1076" type="#_x0000_t32" style="position:absolute;left:0;text-align:left;margin-left:213pt;margin-top:45.15pt;width:0;height:20.5pt;z-index:251593216" o:connectortype="straight"/>
        </w:pict>
      </w:r>
      <w:r>
        <w:rPr>
          <w:noProof/>
          <w:lang w:eastAsia="es-ES"/>
        </w:rPr>
        <w:pict>
          <v:shape id="_x0000_s1077" type="#_x0000_t32" style="position:absolute;left:0;text-align:left;margin-left:348.45pt;margin-top:37.15pt;width:0;height:8pt;z-index:251609600" o:connectortype="straight"/>
        </w:pict>
      </w:r>
      <w:r>
        <w:rPr>
          <w:rFonts w:ascii="Times New Roman" w:hAnsi="Times New Roman"/>
          <w:b/>
          <w:sz w:val="24"/>
          <w:szCs w:val="24"/>
          <w:lang w:val="es-ES_tradnl"/>
        </w:rPr>
        <w:tab/>
      </w:r>
      <w:r>
        <w:rPr>
          <w:rFonts w:ascii="Times New Roman" w:hAnsi="Times New Roman"/>
          <w:b/>
          <w:sz w:val="24"/>
          <w:szCs w:val="24"/>
          <w:lang w:val="es-ES_tradnl"/>
        </w:rPr>
        <w:tab/>
      </w:r>
    </w:p>
    <w:p w:rsidR="005A1486" w:rsidRPr="004C15F2" w:rsidRDefault="005A1486" w:rsidP="004C15F2">
      <w:pPr>
        <w:rPr>
          <w:lang w:val="es-ES_tradnl"/>
        </w:rPr>
      </w:pPr>
      <w:r>
        <w:rPr>
          <w:noProof/>
          <w:lang w:eastAsia="es-ES"/>
        </w:rPr>
        <w:pict>
          <v:shape id="_x0000_s1078" type="#_x0000_t32" style="position:absolute;margin-left:620.95pt;margin-top:1.85pt;width:0;height:9.4pt;z-index:251702784" o:connectortype="straight"/>
        </w:pict>
      </w:r>
      <w:r>
        <w:rPr>
          <w:noProof/>
          <w:lang w:eastAsia="es-ES"/>
        </w:rPr>
        <w:pict>
          <v:shape id="_x0000_s1079" type="#_x0000_t32" style="position:absolute;margin-left:620.95pt;margin-top:12.1pt;width:138.4pt;height:0;flip:x;z-index:251701760" o:connectortype="straight"/>
        </w:pict>
      </w:r>
      <w:r>
        <w:rPr>
          <w:noProof/>
          <w:lang w:eastAsia="es-ES"/>
        </w:rPr>
        <w:pict>
          <v:shape id="_x0000_s1080" type="#_x0000_t32" style="position:absolute;margin-left:759.35pt;margin-top:12.1pt;width:0;height:253.95pt;z-index:251657728" o:connectortype="straight"/>
        </w:pict>
      </w:r>
      <w:r>
        <w:rPr>
          <w:noProof/>
          <w:lang w:eastAsia="es-ES"/>
        </w:rPr>
        <w:pict>
          <v:oval id="_x0000_s1081" style="position:absolute;margin-left:503.6pt;margin-top:24.4pt;width:138.9pt;height:24.05pt;z-index:251628032">
            <v:textbox>
              <w:txbxContent>
                <w:p w:rsidR="005A1486" w:rsidRPr="007531C9" w:rsidRDefault="005A1486" w:rsidP="00E32604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  <w:u w:val="single"/>
                      <w:lang w:val="es-ES_tradnl"/>
                    </w:rPr>
                  </w:pPr>
                  <w:r w:rsidRPr="007531C9">
                    <w:rPr>
                      <w:rFonts w:ascii="Times New Roman" w:hAnsi="Times New Roman"/>
                      <w:sz w:val="20"/>
                      <w:szCs w:val="20"/>
                      <w:u w:val="single"/>
                      <w:lang w:val="es-ES_tradnl"/>
                    </w:rPr>
                    <w:t>Código de empleado</w:t>
                  </w:r>
                </w:p>
              </w:txbxContent>
            </v:textbox>
          </v:oval>
        </w:pict>
      </w:r>
      <w:r>
        <w:rPr>
          <w:noProof/>
          <w:lang w:eastAsia="es-ES"/>
        </w:rPr>
        <w:pict>
          <v:shape id="_x0000_s1082" type="#_x0000_t32" style="position:absolute;margin-left:397.2pt;margin-top:19.25pt;width:0;height:20.5pt;z-index:251594240" o:connectortype="straight"/>
        </w:pict>
      </w:r>
      <w:r>
        <w:rPr>
          <w:noProof/>
          <w:lang w:eastAsia="es-ES"/>
        </w:rPr>
        <w:pict>
          <v:shape id="_x0000_s1083" type="#_x0000_t32" style="position:absolute;margin-left:603.1pt;margin-top:1.85pt;width:0;height:17.45pt;flip:y;z-index:251644416" o:connectortype="straight"/>
        </w:pict>
      </w:r>
      <w:r>
        <w:rPr>
          <w:noProof/>
          <w:lang w:eastAsia="es-ES"/>
        </w:rPr>
        <w:pict>
          <v:shape id="_x0000_s1084" type="#_x0000_t32" style="position:absolute;margin-left:213.75pt;margin-top:19.25pt;width:389.35pt;height:0;z-index:251592192" o:connectortype="straight"/>
        </w:pict>
      </w:r>
      <w:r>
        <w:rPr>
          <w:noProof/>
          <w:lang w:eastAsia="es-ES"/>
        </w:rPr>
        <w:pict>
          <v:shape id="_x0000_s1085" type="#_x0000_t32" style="position:absolute;margin-left:134.6pt;margin-top:19.25pt;width:.05pt;height:8.3pt;z-index:251636224" o:connectortype="straight"/>
        </w:pict>
      </w:r>
      <w:r>
        <w:rPr>
          <w:noProof/>
          <w:lang w:eastAsia="es-ES"/>
        </w:rPr>
        <w:pict>
          <v:shape id="_x0000_s1086" type="#_x0000_t32" style="position:absolute;margin-left:348.45pt;margin-top:19.3pt;width:0;height:72.3pt;z-index:251633152" o:connectortype="straight"/>
        </w:pict>
      </w:r>
    </w:p>
    <w:p w:rsidR="005A1486" w:rsidRPr="004C15F2" w:rsidRDefault="005A1486" w:rsidP="004C15F2">
      <w:pPr>
        <w:rPr>
          <w:lang w:val="es-ES_tradnl"/>
        </w:rPr>
      </w:pPr>
      <w:r>
        <w:rPr>
          <w:noProof/>
          <w:lang w:eastAsia="es-ES"/>
        </w:rPr>
        <w:pict>
          <v:oval id="_x0000_s1087" style="position:absolute;margin-left:647.2pt;margin-top:-.55pt;width:97.45pt;height:23.7pt;z-index:251663872">
            <v:textbox style="mso-next-textbox:#_x0000_s1087">
              <w:txbxContent>
                <w:p w:rsidR="005A1486" w:rsidRPr="001450DB" w:rsidRDefault="005A1486" w:rsidP="001450DB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  <w:u w:val="single"/>
                      <w:lang w:val="es-ES_tradnl"/>
                    </w:rPr>
                  </w:pPr>
                  <w:r w:rsidRPr="001450DB">
                    <w:rPr>
                      <w:rFonts w:ascii="Times New Roman" w:hAnsi="Times New Roman"/>
                      <w:sz w:val="20"/>
                      <w:szCs w:val="20"/>
                      <w:u w:val="single"/>
                      <w:lang w:val="es-ES_tradnl"/>
                    </w:rPr>
                    <w:t>Id_paciente</w:t>
                  </w:r>
                </w:p>
              </w:txbxContent>
            </v:textbox>
          </v:oval>
        </w:pict>
      </w:r>
      <w:r>
        <w:rPr>
          <w:noProof/>
          <w:lang w:eastAsia="es-ES"/>
        </w:rPr>
        <w:pict>
          <v:shape id="_x0000_s1088" type="#_x0000_t32" style="position:absolute;margin-left:445.6pt;margin-top:22.7pt;width:17.85pt;height:5.4pt;flip:x y;z-index:251630080" o:connectortype="straight"/>
        </w:pict>
      </w:r>
      <w:r>
        <w:rPr>
          <w:noProof/>
          <w:lang w:eastAsia="es-ES"/>
        </w:rPr>
        <w:pict>
          <v:oval id="_x0000_s1089" style="position:absolute;margin-left:453.15pt;margin-top:22.7pt;width:97.45pt;height:23.7pt;z-index:251604480">
            <v:textbox>
              <w:txbxContent>
                <w:p w:rsidR="005A1486" w:rsidRPr="003458FA" w:rsidRDefault="005A1486">
                  <w:pPr>
                    <w:rPr>
                      <w:rFonts w:ascii="Times New Roman" w:hAnsi="Times New Roman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s-ES_tradnl"/>
                    </w:rPr>
                    <w:t>Aid_usuario</w:t>
                  </w:r>
                </w:p>
              </w:txbxContent>
            </v:textbox>
          </v:oval>
        </w:pict>
      </w:r>
      <w:r>
        <w:rPr>
          <w:noProof/>
          <w:lang w:eastAsia="es-ES"/>
        </w:rPr>
        <w:pict>
          <v:shape id="_x0000_s1090" type="#_x0000_t32" style="position:absolute;margin-left:444.8pt;margin-top:9.25pt;width:58.8pt;height:5.05pt;flip:x;z-index:251629056" o:connectortype="straight"/>
        </w:pict>
      </w:r>
      <w:r>
        <w:rPr>
          <w:noProof/>
          <w:lang w:eastAsia="es-ES"/>
        </w:rPr>
        <w:pict>
          <v:rect id="_x0000_s1091" style="position:absolute;margin-left:364.55pt;margin-top:9.25pt;width:81.05pt;height:18.85pt;z-index:251617792">
            <v:textbox style="mso-next-textbox:#_x0000_s1091">
              <w:txbxContent>
                <w:p w:rsidR="005A1486" w:rsidRPr="00FD7683" w:rsidRDefault="005A1486" w:rsidP="004C15F2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s-ES_tradnl"/>
                    </w:rPr>
                    <w:t>Asistente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shape id="_x0000_s1092" type="#_x0000_t32" style="position:absolute;margin-left:11.9pt;margin-top:23pt;width:18.6pt;height:0;flip:x;z-index:251637248" o:connectortype="straight"/>
        </w:pict>
      </w:r>
      <w:r>
        <w:rPr>
          <w:noProof/>
          <w:lang w:eastAsia="es-ES"/>
        </w:rPr>
        <w:pict>
          <v:shape id="_x0000_s1093" type="#_x0000_t32" style="position:absolute;margin-left:182.1pt;margin-top:2.1pt;width:.05pt;height:12.2pt;z-index:251618816" o:connectortype="straight"/>
        </w:pict>
      </w:r>
      <w:r>
        <w:rPr>
          <w:noProof/>
          <w:lang w:eastAsia="es-ES"/>
        </w:rPr>
        <w:pict>
          <v:shape id="_x0000_s1094" type="#_x0000_t32" style="position:absolute;margin-left:134.65pt;margin-top:2.1pt;width:47.45pt;height:0;z-index:251615744" o:connectortype="straight"/>
        </w:pict>
      </w:r>
      <w:r>
        <w:rPr>
          <w:noProof/>
          <w:lang w:eastAsia="es-ES"/>
        </w:rPr>
        <w:pict>
          <v:shape id="_x0000_s1095" type="#_x0000_t4" style="position:absolute;margin-left:30.5pt;margin-top:2.1pt;width:109.35pt;height:41.25pt;z-index:251635200">
            <v:textbox>
              <w:txbxContent>
                <w:p w:rsidR="005A1486" w:rsidRPr="00254198" w:rsidRDefault="005A1486" w:rsidP="005F7BBE">
                  <w:pPr>
                    <w:jc w:val="center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Mantiene</w:t>
                  </w:r>
                </w:p>
              </w:txbxContent>
            </v:textbox>
          </v:shape>
        </w:pict>
      </w:r>
    </w:p>
    <w:p w:rsidR="005A1486" w:rsidRDefault="005A1486" w:rsidP="004C15F2">
      <w:pPr>
        <w:rPr>
          <w:lang w:val="es-ES_tradnl"/>
        </w:rPr>
      </w:pPr>
      <w:r>
        <w:rPr>
          <w:noProof/>
          <w:lang w:eastAsia="es-ES"/>
        </w:rPr>
        <w:pict>
          <v:shape id="_x0000_s1096" type="#_x0000_t32" style="position:absolute;margin-left:410.45pt;margin-top:2.7pt;width:74.3pt;height:30.75pt;z-index:251708928" o:connectortype="straight"/>
        </w:pict>
      </w:r>
      <w:r>
        <w:rPr>
          <w:noProof/>
          <w:lang w:eastAsia="es-ES"/>
        </w:rPr>
        <w:pict>
          <v:shape id="_x0000_s1097" type="#_x0000_t32" style="position:absolute;margin-left:629pt;margin-top:21pt;width:31.1pt;height:18pt;flip:y;z-index:251713024" o:connectortype="straight"/>
        </w:pict>
      </w:r>
      <w:r>
        <w:rPr>
          <w:noProof/>
          <w:lang w:eastAsia="es-ES"/>
        </w:rPr>
        <w:pict>
          <v:shape id="_x0000_s1098" type="#_x0000_t32" style="position:absolute;margin-left:84.5pt;margin-top:17.95pt;width:0;height:71.75pt;z-index:251697664" o:connectortype="straight"/>
        </w:pict>
      </w:r>
      <w:r>
        <w:rPr>
          <w:noProof/>
          <w:lang w:eastAsia="es-ES"/>
        </w:rPr>
        <w:pict>
          <v:oval id="_x0000_s1099" style="position:absolute;margin-left:647.2pt;margin-top:2.7pt;width:97.45pt;height:23.7pt;z-index:251666944">
            <v:textbox>
              <w:txbxContent>
                <w:p w:rsidR="005A1486" w:rsidRPr="001450DB" w:rsidRDefault="005A1486" w:rsidP="001450DB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s-ES_tradnl"/>
                    </w:rPr>
                  </w:pPr>
                  <w:r w:rsidRPr="001450DB">
                    <w:rPr>
                      <w:rFonts w:ascii="Times New Roman" w:hAnsi="Times New Roman"/>
                      <w:sz w:val="20"/>
                      <w:szCs w:val="20"/>
                      <w:lang w:val="es-ES_tradnl"/>
                    </w:rPr>
                    <w:t>Cid_medico</w:t>
                  </w:r>
                </w:p>
              </w:txbxContent>
            </v:textbox>
          </v:oval>
        </w:pict>
      </w:r>
      <w:r>
        <w:rPr>
          <w:noProof/>
          <w:lang w:eastAsia="es-ES"/>
        </w:rPr>
        <w:pict>
          <v:oval id="_x0000_s1100" style="position:absolute;margin-left:577.8pt;margin-top:2.7pt;width:59.25pt;height:23.7pt;z-index:251667968">
            <v:textbox>
              <w:txbxContent>
                <w:p w:rsidR="005A1486" w:rsidRPr="003458FA" w:rsidRDefault="005A1486" w:rsidP="001450DB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s-ES_tradnl"/>
                    </w:rPr>
                    <w:t>Fecha</w:t>
                  </w:r>
                </w:p>
              </w:txbxContent>
            </v:textbox>
          </v:oval>
        </w:pict>
      </w:r>
      <w:r>
        <w:rPr>
          <w:noProof/>
          <w:lang w:eastAsia="es-ES"/>
        </w:rPr>
        <w:pict>
          <v:oval id="_x0000_s1101" style="position:absolute;margin-left:221.5pt;margin-top:17.95pt;width:116.55pt;height:21.05pt;z-index:251606528">
            <v:textbox style="mso-next-textbox:#_x0000_s1101">
              <w:txbxContent>
                <w:p w:rsidR="005A1486" w:rsidRPr="007531C9" w:rsidRDefault="005A1486" w:rsidP="00454CC5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s-ES_tradnl"/>
                    </w:rPr>
                    <w:t>Mid_especialidad</w:t>
                  </w:r>
                </w:p>
              </w:txbxContent>
            </v:textbox>
          </v:oval>
        </w:pict>
      </w:r>
    </w:p>
    <w:p w:rsidR="005A1486" w:rsidRPr="004C15F2" w:rsidRDefault="005A1486" w:rsidP="004C15F2">
      <w:pPr>
        <w:tabs>
          <w:tab w:val="left" w:pos="5845"/>
        </w:tabs>
        <w:rPr>
          <w:lang w:val="es-ES_tradnl"/>
        </w:rPr>
      </w:pPr>
      <w:r>
        <w:rPr>
          <w:noProof/>
          <w:lang w:eastAsia="es-ES"/>
        </w:rPr>
        <w:pict>
          <v:shape id="_x0000_s1102" type="#_x0000_t32" style="position:absolute;margin-left:629pt;margin-top:34.15pt;width:18.2pt;height:6.6pt;z-index:251715072" o:connectortype="straight"/>
        </w:pict>
      </w:r>
      <w:r>
        <w:rPr>
          <w:noProof/>
          <w:lang w:eastAsia="es-ES"/>
        </w:rPr>
        <w:pict>
          <v:shape id="_x0000_s1103" type="#_x0000_t32" style="position:absolute;margin-left:359pt;margin-top:127.5pt;width:18.95pt;height:5.55pt;flip:x;z-index:251707904" o:connectortype="straight"/>
        </w:pict>
      </w:r>
      <w:r>
        <w:rPr>
          <w:noProof/>
          <w:lang w:eastAsia="es-ES"/>
        </w:rPr>
        <w:pict>
          <v:shape id="_x0000_s1104" type="#_x0000_t32" style="position:absolute;margin-left:397.2pt;margin-top:141.15pt;width:13.25pt;height:17pt;flip:x;z-index:251721216" o:connectortype="straight"/>
        </w:pict>
      </w:r>
      <w:r>
        <w:rPr>
          <w:noProof/>
          <w:lang w:eastAsia="es-ES"/>
        </w:rPr>
        <w:pict>
          <v:shape id="_x0000_s1105" type="#_x0000_t32" style="position:absolute;margin-left:453.15pt;margin-top:141.15pt;width:.05pt;height:48.6pt;z-index:251718144" o:connectortype="straight"/>
        </w:pict>
      </w:r>
      <w:r>
        <w:rPr>
          <w:noProof/>
          <w:lang w:eastAsia="es-ES"/>
        </w:rPr>
        <w:pict>
          <v:rect id="_x0000_s1106" style="position:absolute;margin-left:377.95pt;margin-top:114.55pt;width:92.6pt;height:26.6pt;z-index:251586048"/>
        </w:pict>
      </w:r>
      <w:r>
        <w:rPr>
          <w:noProof/>
          <w:lang w:eastAsia="es-ES"/>
        </w:rPr>
        <w:pict>
          <v:shape id="_x0000_s1107" type="#_x0000_t32" style="position:absolute;margin-left:129.95pt;margin-top:127.45pt;width:49.95pt;height:15.95pt;flip:y;z-index:251705856" o:connectortype="straight"/>
        </w:pict>
      </w:r>
      <w:r>
        <w:rPr>
          <w:noProof/>
          <w:lang w:eastAsia="es-ES"/>
        </w:rPr>
        <w:pict>
          <v:shape id="_x0000_s1108" type="#_x0000_t32" style="position:absolute;margin-left:132.2pt;margin-top:112.45pt;width:47.7pt;height:5.25pt;z-index:251704832" o:connectortype="straight"/>
        </w:pict>
      </w:r>
      <w:r>
        <w:rPr>
          <w:noProof/>
          <w:lang w:eastAsia="es-ES"/>
        </w:rPr>
        <w:pict>
          <v:shape id="_x0000_s1109" type="#_x0000_t32" style="position:absolute;margin-left:272.5pt;margin-top:117.7pt;width:31.1pt;height:.05pt;z-index:251703808" o:connectortype="straight"/>
        </w:pict>
      </w:r>
      <w:r>
        <w:rPr>
          <w:noProof/>
          <w:lang w:eastAsia="es-ES"/>
        </w:rPr>
        <w:pict>
          <v:rect id="_x0000_s1110" style="position:absolute;margin-left:179.9pt;margin-top:106.45pt;width:92.6pt;height:26.6pt;z-index:251587072"/>
        </w:pict>
      </w:r>
      <w:r>
        <w:rPr>
          <w:noProof/>
          <w:lang w:eastAsia="es-ES"/>
        </w:rPr>
        <w:pict>
          <v:oval id="_x0000_s1111" style="position:absolute;margin-left:46.9pt;margin-top:143.05pt;width:102.75pt;height:25.85pt;z-index:251690496">
            <v:textbox style="mso-next-textbox:#_x0000_s1111">
              <w:txbxContent>
                <w:p w:rsidR="005A1486" w:rsidRPr="000B1961" w:rsidRDefault="005A1486" w:rsidP="000B1961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s-ES_tradnl"/>
                    </w:rPr>
                    <w:t>Medicamentos</w:t>
                  </w:r>
                </w:p>
              </w:txbxContent>
            </v:textbox>
          </v:oval>
        </w:pict>
      </w:r>
      <w:r>
        <w:rPr>
          <w:noProof/>
          <w:lang w:eastAsia="es-ES"/>
        </w:rPr>
        <w:pict>
          <v:shape id="_x0000_s1112" type="#_x0000_t32" style="position:absolute;margin-left:690.25pt;margin-top:137.2pt;width:11.75pt;height:7.65pt;z-index:251725312" o:connectortype="straight"/>
        </w:pict>
      </w:r>
      <w:r>
        <w:rPr>
          <w:noProof/>
          <w:lang w:eastAsia="es-ES"/>
        </w:rPr>
        <w:pict>
          <v:shape id="_x0000_s1113" type="#_x0000_t32" style="position:absolute;margin-left:647.2pt;margin-top:137.2pt;width:7.35pt;height:6.2pt;flip:x;z-index:251724288" o:connectortype="straight"/>
        </w:pict>
      </w:r>
      <w:r>
        <w:rPr>
          <w:noProof/>
          <w:lang w:eastAsia="es-ES"/>
        </w:rPr>
        <w:pict>
          <v:shape id="_x0000_s1114" type="#_x0000_t32" style="position:absolute;margin-left:518.55pt;margin-top:136.9pt;width:3pt;height:7.95pt;flip:x;z-index:251722240" o:connectortype="straight"/>
        </w:pict>
      </w:r>
      <w:r>
        <w:rPr>
          <w:noProof/>
          <w:lang w:eastAsia="es-ES"/>
        </w:rPr>
        <w:pict>
          <v:shape id="_x0000_s1115" type="#_x0000_t32" style="position:absolute;margin-left:556.05pt;margin-top:136.9pt;width:5.4pt;height:8.95pt;z-index:251723264" o:connectortype="straight"/>
        </w:pict>
      </w:r>
      <w:r>
        <w:rPr>
          <w:noProof/>
          <w:lang w:eastAsia="es-ES"/>
        </w:rPr>
        <w:pict>
          <v:shape id="_x0000_s1116" type="#_x0000_t32" style="position:absolute;margin-left:388.85pt;margin-top:28.05pt;width:43.25pt;height:.05pt;z-index:251709952" o:connectortype="straight"/>
        </w:pict>
      </w:r>
      <w:r>
        <w:rPr>
          <w:noProof/>
          <w:lang w:eastAsia="es-ES"/>
        </w:rPr>
        <w:pict>
          <v:shape id="_x0000_s1117" type="#_x0000_t32" style="position:absolute;margin-left:585.25pt;margin-top:127.45pt;width:26.4pt;height:.05pt;flip:y;z-index:251719168" o:connectortype="straight"/>
        </w:pict>
      </w:r>
      <w:r>
        <w:rPr>
          <w:noProof/>
          <w:lang w:eastAsia="es-ES"/>
        </w:rPr>
        <w:pict>
          <v:shape id="_x0000_s1118" type="#_x0000_t32" style="position:absolute;margin-left:611.65pt;margin-top:127.45pt;width:0;height:62.3pt;z-index:251720192" o:connectortype="straight"/>
        </w:pict>
      </w:r>
      <w:r>
        <w:rPr>
          <w:noProof/>
          <w:lang w:eastAsia="es-ES"/>
        </w:rPr>
        <w:pict>
          <v:shape id="_x0000_s1119" type="#_x0000_t32" style="position:absolute;margin-left:261.5pt;margin-top:129.3pt;width:0;height:60.45pt;z-index:251717120" o:connectortype="straight"/>
        </w:pict>
      </w:r>
      <w:r>
        <w:rPr>
          <w:noProof/>
          <w:lang w:eastAsia="es-ES"/>
        </w:rPr>
        <w:pict>
          <v:oval id="_x0000_s1120" style="position:absolute;margin-left:310.6pt;margin-top:158.15pt;width:135.35pt;height:25.85pt;z-index:251696640">
            <v:textbox style="mso-next-textbox:#_x0000_s1120">
              <w:txbxContent>
                <w:p w:rsidR="005A1486" w:rsidRPr="000B1961" w:rsidRDefault="005A1486" w:rsidP="005C721C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s-ES_tradnl"/>
                    </w:rPr>
                    <w:t>Prueba y resultados</w:t>
                  </w:r>
                </w:p>
              </w:txbxContent>
            </v:textbox>
          </v:oval>
        </w:pict>
      </w:r>
      <w:r>
        <w:rPr>
          <w:noProof/>
          <w:lang w:eastAsia="es-ES"/>
        </w:rPr>
        <w:pict>
          <v:shape id="_x0000_s1121" type="#_x0000_t32" style="position:absolute;margin-left:702pt;margin-top:127.45pt;width:57.35pt;height:.05pt;z-index:251716096" o:connectortype="straight"/>
        </w:pict>
      </w:r>
      <w:r>
        <w:rPr>
          <w:noProof/>
          <w:lang w:eastAsia="es-ES"/>
        </w:rPr>
        <w:pict>
          <v:shape id="_x0000_s1122" type="#_x0000_t32" style="position:absolute;margin-left:642.5pt;margin-top:22pt;width:28.1pt;height:0;flip:x;z-index:251714048" o:connectortype="straight"/>
        </w:pict>
      </w:r>
      <w:r>
        <w:rPr>
          <w:noProof/>
          <w:lang w:eastAsia="es-ES"/>
        </w:rPr>
        <w:pict>
          <v:shape id="_x0000_s1123" type="#_x0000_t32" style="position:absolute;margin-left:598pt;margin-top:.95pt;width:5.15pt;height:12.6pt;flip:x;z-index:251712000" o:connectortype="straight"/>
        </w:pict>
      </w:r>
      <w:r>
        <w:rPr>
          <w:noProof/>
          <w:lang w:eastAsia="es-ES"/>
        </w:rPr>
        <w:pict>
          <v:shape id="_x0000_s1124" type="#_x0000_t32" style="position:absolute;margin-left:536.25pt;margin-top:28.05pt;width:25.2pt;height:0;z-index:251710976" o:connectortype="straight"/>
        </w:pict>
      </w:r>
      <w:r>
        <w:rPr>
          <w:noProof/>
          <w:lang w:eastAsia="es-ES"/>
        </w:rPr>
        <w:pict>
          <v:shape id="_x0000_s1125" type="#_x0000_t32" style="position:absolute;margin-left:214.6pt;margin-top:129.3pt;width:6.9pt;height:7.9pt;flip:x;z-index:251706880" o:connectortype="straight"/>
        </w:pict>
      </w:r>
      <w:r>
        <w:rPr>
          <w:noProof/>
          <w:lang w:eastAsia="es-ES"/>
        </w:rPr>
        <w:pict>
          <v:shape id="_x0000_s1126" type="#_x0000_t32" style="position:absolute;margin-left:-23.15pt;margin-top:189.75pt;width:782.5pt;height:0;z-index:251700736" o:connectortype="straight"/>
        </w:pict>
      </w:r>
      <w:r>
        <w:rPr>
          <w:noProof/>
          <w:lang w:eastAsia="es-ES"/>
        </w:rPr>
        <w:pict>
          <v:shape id="_x0000_s1127" type="#_x0000_t32" style="position:absolute;margin-left:-23.15pt;margin-top:64.25pt;width:0;height:125.5pt;z-index:251699712" o:connectortype="straight"/>
        </w:pict>
      </w:r>
      <w:r>
        <w:rPr>
          <w:noProof/>
          <w:lang w:eastAsia="es-ES"/>
        </w:rPr>
        <w:pict>
          <v:shape id="_x0000_s1128" type="#_x0000_t32" style="position:absolute;margin-left:-23.15pt;margin-top:64.25pt;width:107.65pt;height:.2pt;flip:x y;z-index:251698688" o:connectortype="straight"/>
        </w:pict>
      </w:r>
      <w:r>
        <w:rPr>
          <w:noProof/>
          <w:lang w:eastAsia="es-ES"/>
        </w:rPr>
        <w:pict>
          <v:rect id="_x0000_s1129" style="position:absolute;margin-left:186.4pt;margin-top:110.45pt;width:81.05pt;height:18.85pt;z-index:251672064">
            <v:textbox style="mso-next-textbox:#_x0000_s1129">
              <w:txbxContent>
                <w:p w:rsidR="005A1486" w:rsidRPr="00FD7683" w:rsidRDefault="005A1486" w:rsidP="00733CBF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s-ES_tradnl"/>
                    </w:rPr>
                    <w:t>Recetas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oval id="_x0000_s1130" style="position:absolute;margin-left:278.9pt;margin-top:130.05pt;width:97.45pt;height:25.85pt;z-index:251695616">
            <v:textbox style="mso-next-textbox:#_x0000_s1130">
              <w:txbxContent>
                <w:p w:rsidR="005A1486" w:rsidRPr="000B1961" w:rsidRDefault="005A1486" w:rsidP="005C721C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s-ES_tradnl"/>
                    </w:rPr>
                    <w:t>Rei</w:t>
                  </w:r>
                  <w:r w:rsidRPr="000B1961">
                    <w:rPr>
                      <w:rFonts w:ascii="Times New Roman" w:hAnsi="Times New Roman"/>
                      <w:sz w:val="20"/>
                      <w:szCs w:val="20"/>
                      <w:lang w:val="es-ES_tradnl"/>
                    </w:rPr>
                    <w:t>d_paciente</w:t>
                  </w:r>
                </w:p>
              </w:txbxContent>
            </v:textbox>
          </v:oval>
        </w:pict>
      </w:r>
      <w:r>
        <w:rPr>
          <w:noProof/>
          <w:lang w:eastAsia="es-ES"/>
        </w:rPr>
        <w:pict>
          <v:oval id="_x0000_s1131" style="position:absolute;margin-left:160.3pt;margin-top:137.2pt;width:97.45pt;height:25.85pt;z-index:251688448">
            <v:textbox style="mso-next-textbox:#_x0000_s1131">
              <w:txbxContent>
                <w:p w:rsidR="005A1486" w:rsidRPr="000B1961" w:rsidRDefault="005A1486" w:rsidP="000B1961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s-ES_tradnl"/>
                    </w:rPr>
                    <w:t>Ri</w:t>
                  </w:r>
                  <w:r w:rsidRPr="000B1961">
                    <w:rPr>
                      <w:rFonts w:ascii="Times New Roman" w:hAnsi="Times New Roman"/>
                      <w:sz w:val="20"/>
                      <w:szCs w:val="20"/>
                      <w:lang w:val="es-ES_tradnl"/>
                    </w:rPr>
                    <w:t>d_paciente</w:t>
                  </w:r>
                </w:p>
              </w:txbxContent>
            </v:textbox>
          </v:oval>
        </w:pict>
      </w:r>
      <w:r>
        <w:rPr>
          <w:noProof/>
          <w:lang w:eastAsia="es-ES"/>
        </w:rPr>
        <w:pict>
          <v:oval id="_x0000_s1132" style="position:absolute;margin-left:10.75pt;margin-top:103.45pt;width:123.9pt;height:25.85pt;z-index:251687424">
            <v:textbox style="mso-next-textbox:#_x0000_s1132">
              <w:txbxContent>
                <w:p w:rsidR="005A1486" w:rsidRPr="000B1961" w:rsidRDefault="005A1486" w:rsidP="000B1961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s-ES_tradnl"/>
                    </w:rPr>
                    <w:t>Ri</w:t>
                  </w:r>
                  <w:r w:rsidRPr="000B1961">
                    <w:rPr>
                      <w:rFonts w:ascii="Times New Roman" w:hAnsi="Times New Roman"/>
                      <w:sz w:val="20"/>
                      <w:szCs w:val="20"/>
                      <w:lang w:val="es-ES_tradnl"/>
                    </w:rPr>
                    <w:t>d_padecimient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s-ES_tradnl"/>
                    </w:rPr>
                    <w:t>o</w:t>
                  </w:r>
                </w:p>
              </w:txbxContent>
            </v:textbox>
          </v:oval>
        </w:pict>
      </w:r>
      <w:r>
        <w:rPr>
          <w:noProof/>
          <w:lang w:eastAsia="es-ES"/>
        </w:rPr>
        <w:pict>
          <v:oval id="_x0000_s1133" style="position:absolute;margin-left:42.75pt;margin-top:141.15pt;width:109.9pt;height:29.75pt;z-index:251689472"/>
        </w:pict>
      </w:r>
      <w:r>
        <w:rPr>
          <w:noProof/>
          <w:lang w:eastAsia="es-ES"/>
        </w:rPr>
        <w:pict>
          <v:oval id="_x0000_s1134" style="position:absolute;margin-left:472.8pt;margin-top:145.05pt;width:65.45pt;height:25.85pt;z-index:251691520">
            <v:textbox style="mso-next-textbox:#_x0000_s1134">
              <w:txbxContent>
                <w:p w:rsidR="005A1486" w:rsidRPr="005C721C" w:rsidRDefault="005A1486" w:rsidP="005C721C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  <w:u w:val="single"/>
                      <w:lang w:val="es-ES_tradnl"/>
                    </w:rPr>
                  </w:pPr>
                  <w:r w:rsidRPr="005C721C">
                    <w:rPr>
                      <w:rFonts w:ascii="Times New Roman" w:hAnsi="Times New Roman"/>
                      <w:sz w:val="20"/>
                      <w:szCs w:val="20"/>
                      <w:u w:val="single"/>
                      <w:lang w:val="es-ES_tradnl"/>
                    </w:rPr>
                    <w:t>Codigo</w:t>
                  </w:r>
                </w:p>
              </w:txbxContent>
            </v:textbox>
          </v:oval>
        </w:pict>
      </w:r>
      <w:r>
        <w:rPr>
          <w:noProof/>
          <w:lang w:eastAsia="es-ES"/>
        </w:rPr>
        <w:pict>
          <v:oval id="_x0000_s1135" style="position:absolute;margin-left:685.15pt;margin-top:144.85pt;width:65.45pt;height:24.05pt;z-index:251694592">
            <v:textbox style="mso-next-textbox:#_x0000_s1135">
              <w:txbxContent>
                <w:p w:rsidR="005A1486" w:rsidRPr="007531C9" w:rsidRDefault="005A1486" w:rsidP="005C721C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s-ES_tradnl"/>
                    </w:rPr>
                    <w:t>Nombre</w:t>
                  </w:r>
                </w:p>
              </w:txbxContent>
            </v:textbox>
          </v:oval>
        </w:pict>
      </w:r>
      <w:r>
        <w:rPr>
          <w:noProof/>
          <w:lang w:eastAsia="es-ES"/>
        </w:rPr>
        <w:pict>
          <v:oval id="_x0000_s1136" style="position:absolute;margin-left:617.7pt;margin-top:144.05pt;width:62.65pt;height:25.85pt;z-index:251693568">
            <v:textbox style="mso-next-textbox:#_x0000_s1136">
              <w:txbxContent>
                <w:p w:rsidR="005A1486" w:rsidRPr="005C721C" w:rsidRDefault="005A1486" w:rsidP="005C721C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  <w:u w:val="single"/>
                      <w:lang w:val="es-ES_tradnl"/>
                    </w:rPr>
                  </w:pPr>
                  <w:r w:rsidRPr="005C721C">
                    <w:rPr>
                      <w:rFonts w:ascii="Times New Roman" w:hAnsi="Times New Roman"/>
                      <w:sz w:val="20"/>
                      <w:szCs w:val="20"/>
                      <w:u w:val="single"/>
                      <w:lang w:val="es-ES_tradnl"/>
                    </w:rPr>
                    <w:t>Codigo</w:t>
                  </w:r>
                </w:p>
              </w:txbxContent>
            </v:textbox>
          </v:oval>
        </w:pict>
      </w:r>
      <w:r>
        <w:rPr>
          <w:noProof/>
          <w:lang w:eastAsia="es-ES"/>
        </w:rPr>
        <w:pict>
          <v:oval id="_x0000_s1137" style="position:absolute;margin-left:542.5pt;margin-top:145.85pt;width:65.45pt;height:24.05pt;z-index:251692544">
            <v:textbox style="mso-next-textbox:#_x0000_s1137">
              <w:txbxContent>
                <w:p w:rsidR="005A1486" w:rsidRPr="007531C9" w:rsidRDefault="005A1486" w:rsidP="005C721C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s-ES_tradnl"/>
                    </w:rPr>
                    <w:t>Nombre</w:t>
                  </w:r>
                </w:p>
              </w:txbxContent>
            </v:textbox>
          </v:oval>
        </w:pict>
      </w:r>
      <w:r>
        <w:rPr>
          <w:noProof/>
          <w:lang w:eastAsia="es-ES"/>
        </w:rPr>
        <w:pict>
          <v:shape id="_x0000_s1138" type="#_x0000_t32" style="position:absolute;margin-left:660.1pt;margin-top:112.45pt;width:0;height:5.25pt;z-index:251686400" o:connectortype="straight"/>
        </w:pict>
      </w:r>
      <w:r>
        <w:rPr>
          <w:noProof/>
          <w:lang w:eastAsia="es-ES"/>
        </w:rPr>
        <w:pict>
          <v:shape id="_x0000_s1139" type="#_x0000_t32" style="position:absolute;margin-left:542.25pt;margin-top:111.7pt;width:.25pt;height:6.65pt;z-index:251685376" o:connectortype="straight"/>
        </w:pict>
      </w:r>
      <w:r>
        <w:rPr>
          <w:noProof/>
          <w:lang w:eastAsia="es-ES"/>
        </w:rPr>
        <w:pict>
          <v:shape id="_x0000_s1140" type="#_x0000_t32" style="position:absolute;margin-left:422.1pt;margin-top:110.95pt;width:.05pt;height:7.2pt;z-index:251684352" o:connectortype="straight"/>
        </w:pict>
      </w:r>
      <w:r>
        <w:rPr>
          <w:noProof/>
          <w:lang w:eastAsia="es-ES"/>
        </w:rPr>
        <w:pict>
          <v:shape id="_x0000_s1141" type="#_x0000_t32" style="position:absolute;margin-left:303.6pt;margin-top:112.45pt;width:0;height:5.25pt;z-index:251683328" o:connectortype="straight"/>
        </w:pict>
      </w:r>
      <w:r>
        <w:rPr>
          <w:noProof/>
          <w:lang w:eastAsia="es-ES"/>
        </w:rPr>
        <w:pict>
          <v:rect id="_x0000_s1142" style="position:absolute;margin-left:504.2pt;margin-top:118.05pt;width:81.05pt;height:18.85pt;z-index:251673088">
            <v:textbox style="mso-next-textbox:#_x0000_s1142">
              <w:txbxContent>
                <w:p w:rsidR="005A1486" w:rsidRPr="00FD7683" w:rsidRDefault="005A1486" w:rsidP="00733CBF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s-ES_tradnl"/>
                    </w:rPr>
                    <w:t>Prueba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rect id="_x0000_s1143" style="position:absolute;margin-left:620.95pt;margin-top:118.35pt;width:81.05pt;height:18.85pt;z-index:251671040">
            <v:textbox style="mso-next-textbox:#_x0000_s1143">
              <w:txbxContent>
                <w:p w:rsidR="005A1486" w:rsidRPr="00FD7683" w:rsidRDefault="005A1486" w:rsidP="00733CBF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s-ES_tradnl"/>
                    </w:rPr>
                    <w:t>Padecimientos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shape id="_x0000_s1144" type="#_x0000_t32" style="position:absolute;margin-left:659.35pt;margin-top:64.25pt;width:0;height:5.25pt;z-index:251682304" o:connectortype="straight"/>
        </w:pict>
      </w:r>
      <w:r>
        <w:rPr>
          <w:noProof/>
          <w:lang w:eastAsia="es-ES"/>
        </w:rPr>
        <w:pict>
          <v:shape id="_x0000_s1145" type="#_x0000_t32" style="position:absolute;margin-left:542.5pt;margin-top:64.25pt;width:0;height:5.25pt;z-index:251681280" o:connectortype="straight"/>
        </w:pict>
      </w:r>
      <w:r>
        <w:rPr>
          <w:noProof/>
          <w:lang w:eastAsia="es-ES"/>
        </w:rPr>
        <w:pict>
          <v:shape id="_x0000_s1146" type="#_x0000_t32" style="position:absolute;margin-left:422.35pt;margin-top:64.25pt;width:0;height:5.25pt;z-index:251680256" o:connectortype="straight"/>
        </w:pict>
      </w:r>
      <w:r>
        <w:rPr>
          <w:noProof/>
          <w:lang w:eastAsia="es-ES"/>
        </w:rPr>
        <w:pict>
          <v:shape id="_x0000_s1147" type="#_x0000_t32" style="position:absolute;margin-left:303.6pt;margin-top:64.45pt;width:0;height:5.25pt;z-index:251679232" o:connectortype="straight"/>
        </w:pict>
      </w:r>
      <w:r>
        <w:rPr>
          <w:noProof/>
          <w:lang w:eastAsia="es-ES"/>
        </w:rPr>
        <w:pict>
          <v:shape id="_x0000_s1148" type="#_x0000_t32" style="position:absolute;margin-left:348.4pt;margin-top:34.15pt;width:.25pt;height:30.1pt;flip:y;z-index:251659776" o:connectortype="straight"/>
        </w:pict>
      </w:r>
      <w:r>
        <w:rPr>
          <w:noProof/>
          <w:lang w:eastAsia="es-ES"/>
        </w:rPr>
        <w:pict>
          <v:shape id="_x0000_s1149" type="#_x0000_t32" style="position:absolute;margin-left:303.6pt;margin-top:64.25pt;width:355.75pt;height:0;z-index:251678208" o:connectortype="straight"/>
        </w:pict>
      </w:r>
      <w:r>
        <w:rPr>
          <w:noProof/>
          <w:lang w:eastAsia="es-ES"/>
        </w:rPr>
        <w:pict>
          <v:shape id="_x0000_s1150" type="#_x0000_t4" style="position:absolute;margin-left:251.75pt;margin-top:69.7pt;width:104.15pt;height:41.25pt;z-index:251658752">
            <v:textbox style="mso-next-textbox:#_x0000_s1150">
              <w:txbxContent>
                <w:p w:rsidR="005A1486" w:rsidRPr="00254198" w:rsidRDefault="005A1486" w:rsidP="002A44A7">
                  <w:pPr>
                    <w:jc w:val="center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Mantiene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rect id="_x0000_s1151" style="position:absolute;margin-left:382.4pt;margin-top:118.35pt;width:81.05pt;height:18.85pt;z-index:251674112">
            <v:textbox style="mso-next-textbox:#_x0000_s1151">
              <w:txbxContent>
                <w:p w:rsidR="005A1486" w:rsidRPr="00FD7683" w:rsidRDefault="005A1486" w:rsidP="00733CBF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s-ES_tradnl"/>
                    </w:rPr>
                    <w:t>Resultados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shape id="_x0000_s1152" type="#_x0000_t4" style="position:absolute;margin-left:369.75pt;margin-top:69.7pt;width:104.15pt;height:41.25pt;z-index:251675136">
            <v:textbox style="mso-next-textbox:#_x0000_s1152">
              <w:txbxContent>
                <w:p w:rsidR="005A1486" w:rsidRPr="00254198" w:rsidRDefault="005A1486" w:rsidP="00733CBF">
                  <w:pPr>
                    <w:jc w:val="center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Mantiene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53" type="#_x0000_t4" style="position:absolute;margin-left:490.05pt;margin-top:69.7pt;width:104.15pt;height:41.25pt;z-index:251676160">
            <v:textbox style="mso-next-textbox:#_x0000_s1153">
              <w:txbxContent>
                <w:p w:rsidR="005A1486" w:rsidRPr="00254198" w:rsidRDefault="005A1486" w:rsidP="00733CBF">
                  <w:pPr>
                    <w:jc w:val="center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Mantiene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54" type="#_x0000_t4" style="position:absolute;margin-left:607.95pt;margin-top:69.7pt;width:104.15pt;height:41.25pt;z-index:251677184">
            <v:textbox style="mso-next-textbox:#_x0000_s1154">
              <w:txbxContent>
                <w:p w:rsidR="005A1486" w:rsidRPr="00254198" w:rsidRDefault="005A1486" w:rsidP="00733CBF">
                  <w:pPr>
                    <w:jc w:val="center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Mantiene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rect id="_x0000_s1155" style="position:absolute;margin-left:561.45pt;margin-top:15.3pt;width:81.05pt;height:18.85pt;z-index:251660800">
            <v:textbox style="mso-next-textbox:#_x0000_s1155">
              <w:txbxContent>
                <w:p w:rsidR="005A1486" w:rsidRPr="00FD7683" w:rsidRDefault="005A1486" w:rsidP="002A44A7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s-ES_tradnl"/>
                    </w:rPr>
                    <w:t>Citas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shape id="_x0000_s1156" type="#_x0000_t4" style="position:absolute;margin-left:432.1pt;margin-top:8pt;width:104.15pt;height:41.25pt;z-index:251656704">
            <v:textbox style="mso-next-textbox:#_x0000_s1156">
              <w:txbxContent>
                <w:p w:rsidR="005A1486" w:rsidRPr="00254198" w:rsidRDefault="005A1486" w:rsidP="003D7680">
                  <w:pPr>
                    <w:jc w:val="center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Mantiene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oval id="_x0000_s1157" style="position:absolute;margin-left:642.5pt;margin-top:35.7pt;width:47.75pt;height:23.7pt;z-index:251670016">
            <v:textbox>
              <w:txbxContent>
                <w:p w:rsidR="005A1486" w:rsidRPr="003458FA" w:rsidRDefault="005A1486" w:rsidP="001450DB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s-ES_tradnl"/>
                    </w:rPr>
                    <w:t>Hora</w:t>
                  </w:r>
                </w:p>
              </w:txbxContent>
            </v:textbox>
          </v:oval>
        </w:pict>
      </w:r>
      <w:r>
        <w:rPr>
          <w:noProof/>
          <w:lang w:eastAsia="es-ES"/>
        </w:rPr>
        <w:pict>
          <v:oval id="_x0000_s1158" style="position:absolute;margin-left:670.6pt;margin-top:10.45pt;width:52.6pt;height:23.7pt;z-index:251668992">
            <v:textbox>
              <w:txbxContent>
                <w:p w:rsidR="005A1486" w:rsidRPr="003458FA" w:rsidRDefault="005A1486" w:rsidP="001450DB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s-ES_tradnl"/>
                    </w:rPr>
                    <w:t>Causa</w:t>
                  </w:r>
                </w:p>
              </w:txbxContent>
            </v:textbox>
          </v:oval>
        </w:pict>
      </w:r>
      <w:r>
        <w:rPr>
          <w:noProof/>
          <w:lang w:eastAsia="es-ES"/>
        </w:rPr>
        <w:pict>
          <v:shape id="_x0000_s1159" type="#_x0000_t32" style="position:absolute;margin-left:232.05pt;margin-top:34.15pt;width:93.2pt;height:57.1pt;flip:x;z-index:251665920" o:connectortype="straight"/>
        </w:pict>
      </w:r>
      <w:r>
        <w:rPr>
          <w:noProof/>
          <w:lang w:eastAsia="es-ES"/>
        </w:rPr>
        <w:pict>
          <v:oval id="_x0000_s1160" style="position:absolute;margin-left:134.6pt;margin-top:79.75pt;width:97.45pt;height:23.7pt;z-index:251664896">
            <v:textbox>
              <w:txbxContent>
                <w:p w:rsidR="005A1486" w:rsidRPr="001450DB" w:rsidRDefault="005A1486" w:rsidP="001450DB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  <w:u w:val="single"/>
                      <w:lang w:val="es-ES_tradnl"/>
                    </w:rPr>
                  </w:pPr>
                  <w:r w:rsidRPr="001450DB">
                    <w:rPr>
                      <w:rFonts w:ascii="Times New Roman" w:hAnsi="Times New Roman"/>
                      <w:sz w:val="20"/>
                      <w:szCs w:val="20"/>
                      <w:u w:val="single"/>
                      <w:lang w:val="es-ES_tradnl"/>
                    </w:rPr>
                    <w:t>Id_medico</w:t>
                  </w:r>
                </w:p>
              </w:txbxContent>
            </v:textbox>
          </v:oval>
        </w:pict>
      </w:r>
      <w:r>
        <w:rPr>
          <w:noProof/>
          <w:lang w:eastAsia="es-ES"/>
        </w:rPr>
        <w:pict>
          <v:shape id="_x0000_s1161" type="#_x0000_t32" style="position:absolute;margin-left:317.5pt;margin-top:10.6pt;width:7.75pt;height:4.7pt;flip:x y;z-index:251627008" o:connectortype="straight"/>
        </w:pict>
      </w:r>
      <w:r>
        <w:rPr>
          <w:noProof/>
          <w:lang w:eastAsia="es-ES"/>
        </w:rPr>
        <w:pict>
          <v:shape id="_x0000_s1162" type="#_x0000_t32" style="position:absolute;margin-left:293.35pt;margin-top:28.05pt;width:14.45pt;height:0;z-index:251625984" o:connectortype="straight"/>
        </w:pict>
      </w:r>
      <w:r>
        <w:rPr>
          <w:noProof/>
          <w:lang w:eastAsia="es-ES"/>
        </w:rPr>
        <w:pict>
          <v:shape id="_x0000_s1163" type="#_x0000_t32" style="position:absolute;margin-left:261.5pt;margin-top:34.15pt;width:56pt;height:25.25pt;flip:x;z-index:251614720" o:connectortype="straight"/>
        </w:pict>
      </w:r>
      <w:r>
        <w:rPr>
          <w:noProof/>
          <w:lang w:eastAsia="es-ES"/>
        </w:rPr>
        <w:pict>
          <v:oval id="_x0000_s1164" style="position:absolute;margin-left:164.05pt;margin-top:49.25pt;width:97.45pt;height:23.7pt;z-index:251634176">
            <v:textbox>
              <w:txbxContent>
                <w:p w:rsidR="005A1486" w:rsidRPr="003458FA" w:rsidRDefault="005A1486" w:rsidP="005F7BBE">
                  <w:pPr>
                    <w:rPr>
                      <w:rFonts w:ascii="Times New Roman" w:hAnsi="Times New Roman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s-ES_tradnl"/>
                    </w:rPr>
                    <w:t>Mid_usuario</w:t>
                  </w:r>
                </w:p>
              </w:txbxContent>
            </v:textbox>
          </v:oval>
        </w:pict>
      </w:r>
      <w:r>
        <w:rPr>
          <w:noProof/>
          <w:lang w:eastAsia="es-ES"/>
        </w:rPr>
        <w:pict>
          <v:oval id="_x0000_s1165" style="position:absolute;margin-left:128.2pt;margin-top:16.7pt;width:166.85pt;height:24.05pt;z-index:251595264">
            <v:textbox>
              <w:txbxContent>
                <w:p w:rsidR="005A1486" w:rsidRPr="001450DB" w:rsidRDefault="005A1486" w:rsidP="00CA54E1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s-ES_tradnl"/>
                    </w:rPr>
                  </w:pPr>
                  <w:r w:rsidRPr="001450DB">
                    <w:rPr>
                      <w:rFonts w:ascii="Times New Roman" w:hAnsi="Times New Roman"/>
                      <w:sz w:val="20"/>
                      <w:szCs w:val="20"/>
                      <w:lang w:val="es-ES_tradnl"/>
                    </w:rPr>
                    <w:t>Código_de_ empleado</w:t>
                  </w:r>
                </w:p>
              </w:txbxContent>
            </v:textbox>
          </v:oval>
        </w:pict>
      </w:r>
      <w:r>
        <w:rPr>
          <w:noProof/>
          <w:lang w:eastAsia="es-ES"/>
        </w:rPr>
        <w:pict>
          <v:rect id="_x0000_s1166" style="position:absolute;margin-left:307.8pt;margin-top:15.3pt;width:81.05pt;height:18.85pt;z-index:251616768">
            <v:textbox style="mso-next-textbox:#_x0000_s1166">
              <w:txbxContent>
                <w:p w:rsidR="005A1486" w:rsidRPr="00FD7683" w:rsidRDefault="005A1486" w:rsidP="004C15F2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s-ES_tradnl"/>
                    </w:rPr>
                    <w:t>Medico</w:t>
                  </w:r>
                </w:p>
              </w:txbxContent>
            </v:textbox>
          </v:rect>
        </w:pict>
      </w:r>
      <w:r>
        <w:rPr>
          <w:lang w:val="es-ES_tradnl"/>
        </w:rPr>
        <w:tab/>
      </w:r>
    </w:p>
    <w:sectPr w:rsidR="005A1486" w:rsidRPr="004C15F2" w:rsidSect="008C67A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C16979"/>
    <w:multiLevelType w:val="hybridMultilevel"/>
    <w:tmpl w:val="10C24B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C67A2"/>
    <w:rsid w:val="000950C6"/>
    <w:rsid w:val="00095B44"/>
    <w:rsid w:val="000B1961"/>
    <w:rsid w:val="001450DB"/>
    <w:rsid w:val="00184A40"/>
    <w:rsid w:val="00190D2C"/>
    <w:rsid w:val="001F27E6"/>
    <w:rsid w:val="00254198"/>
    <w:rsid w:val="002834D0"/>
    <w:rsid w:val="00286557"/>
    <w:rsid w:val="002A44A7"/>
    <w:rsid w:val="002F247A"/>
    <w:rsid w:val="003458FA"/>
    <w:rsid w:val="003D5946"/>
    <w:rsid w:val="003D7680"/>
    <w:rsid w:val="003F570E"/>
    <w:rsid w:val="00423C31"/>
    <w:rsid w:val="004523AF"/>
    <w:rsid w:val="00454CC5"/>
    <w:rsid w:val="004B7644"/>
    <w:rsid w:val="004C15F2"/>
    <w:rsid w:val="005304BD"/>
    <w:rsid w:val="00556713"/>
    <w:rsid w:val="00583215"/>
    <w:rsid w:val="005A1486"/>
    <w:rsid w:val="005C721C"/>
    <w:rsid w:val="005F006E"/>
    <w:rsid w:val="005F7BBE"/>
    <w:rsid w:val="00674030"/>
    <w:rsid w:val="006774B9"/>
    <w:rsid w:val="006E6349"/>
    <w:rsid w:val="006F112B"/>
    <w:rsid w:val="00733CBF"/>
    <w:rsid w:val="00735CCB"/>
    <w:rsid w:val="007531C9"/>
    <w:rsid w:val="007631B4"/>
    <w:rsid w:val="008105DD"/>
    <w:rsid w:val="008C67A2"/>
    <w:rsid w:val="009145BA"/>
    <w:rsid w:val="009B3434"/>
    <w:rsid w:val="009C118D"/>
    <w:rsid w:val="00A40D65"/>
    <w:rsid w:val="00A54FAA"/>
    <w:rsid w:val="00B053FB"/>
    <w:rsid w:val="00B23F7F"/>
    <w:rsid w:val="00C7671A"/>
    <w:rsid w:val="00C809FE"/>
    <w:rsid w:val="00CA54E1"/>
    <w:rsid w:val="00CC3188"/>
    <w:rsid w:val="00D846BA"/>
    <w:rsid w:val="00DA34E9"/>
    <w:rsid w:val="00DA695B"/>
    <w:rsid w:val="00E32604"/>
    <w:rsid w:val="00E64E1F"/>
    <w:rsid w:val="00E75D90"/>
    <w:rsid w:val="00E94323"/>
    <w:rsid w:val="00EC2035"/>
    <w:rsid w:val="00F64E71"/>
    <w:rsid w:val="00FA5D88"/>
    <w:rsid w:val="00FD7683"/>
    <w:rsid w:val="00FE0EA2"/>
    <w:rsid w:val="00FE6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6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035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C67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C767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767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542</TotalTime>
  <Pages>1</Pages>
  <Words>36</Words>
  <Characters>199</Characters>
  <Application>Microsoft Office Outlook</Application>
  <DocSecurity>0</DocSecurity>
  <Lines>0</Lines>
  <Paragraphs>0</Paragraphs>
  <ScaleCrop>false</ScaleCrop>
  <Company>Windows uE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savi</cp:lastModifiedBy>
  <cp:revision>21</cp:revision>
  <cp:lastPrinted>2012-05-24T16:59:00Z</cp:lastPrinted>
  <dcterms:created xsi:type="dcterms:W3CDTF">2012-05-23T21:07:00Z</dcterms:created>
  <dcterms:modified xsi:type="dcterms:W3CDTF">2012-06-18T23:45:00Z</dcterms:modified>
</cp:coreProperties>
</file>